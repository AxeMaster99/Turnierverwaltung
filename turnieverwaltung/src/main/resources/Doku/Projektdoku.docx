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A4A" w:rsidRDefault="00B11A4A">
      <w:r>
        <w:t>SE 2-Projekt</w:t>
      </w:r>
    </w:p>
    <w:p w:rsidR="00B11A4A" w:rsidRDefault="00B11A4A">
      <w:r>
        <w:t>Projektname: Turnierverwaltung</w:t>
      </w:r>
    </w:p>
    <w:p w:rsidR="00B11A4A" w:rsidRDefault="00B11A4A" w:rsidP="00B11A4A">
      <w:pPr>
        <w:rPr>
          <w:rFonts w:ascii="Tahoma" w:eastAsia="Times New Roman" w:hAnsi="Tahoma" w:cs="Tahoma"/>
          <w:color w:val="004077"/>
          <w:sz w:val="18"/>
          <w:szCs w:val="18"/>
          <w:lang w:eastAsia="de-DE"/>
        </w:rPr>
      </w:pPr>
      <w:r>
        <w:t xml:space="preserve">GIT: </w:t>
      </w:r>
      <w:hyperlink r:id="rId8" w:history="1">
        <w:r w:rsidRPr="000D602C">
          <w:rPr>
            <w:rStyle w:val="Hyperlink"/>
            <w:rFonts w:ascii="Tahoma" w:eastAsia="Times New Roman" w:hAnsi="Tahoma" w:cs="Tahoma"/>
            <w:sz w:val="18"/>
            <w:szCs w:val="18"/>
            <w:lang w:eastAsia="de-DE"/>
          </w:rPr>
          <w:t>https://version.mi.hdm-stuttgart.de/git/SE2Turnierverwaltung</w:t>
        </w:r>
      </w:hyperlink>
    </w:p>
    <w:p w:rsidR="00B11A4A" w:rsidRDefault="00B11A4A" w:rsidP="00B11A4A">
      <w:pPr>
        <w:rPr>
          <w:lang w:eastAsia="de-DE"/>
        </w:rPr>
      </w:pPr>
      <w:r>
        <w:rPr>
          <w:lang w:eastAsia="de-DE"/>
        </w:rPr>
        <w:t>Autoren:</w:t>
      </w:r>
    </w:p>
    <w:tbl>
      <w:tblPr>
        <w:tblStyle w:val="Tabellenraster"/>
        <w:tblW w:w="0" w:type="auto"/>
        <w:tblLook w:val="04A0" w:firstRow="1" w:lastRow="0" w:firstColumn="1" w:lastColumn="0" w:noHBand="0" w:noVBand="1"/>
      </w:tblPr>
      <w:tblGrid>
        <w:gridCol w:w="3070"/>
        <w:gridCol w:w="3071"/>
        <w:gridCol w:w="3071"/>
      </w:tblGrid>
      <w:tr w:rsidR="00B11A4A" w:rsidTr="00B11A4A">
        <w:tc>
          <w:tcPr>
            <w:tcW w:w="3070" w:type="dxa"/>
          </w:tcPr>
          <w:p w:rsidR="00B11A4A" w:rsidRDefault="00B11A4A">
            <w:r>
              <w:t>Name</w:t>
            </w:r>
          </w:p>
        </w:tc>
        <w:tc>
          <w:tcPr>
            <w:tcW w:w="3071" w:type="dxa"/>
          </w:tcPr>
          <w:p w:rsidR="00B11A4A" w:rsidRDefault="00B11A4A">
            <w:r>
              <w:t>Kürzel</w:t>
            </w:r>
          </w:p>
        </w:tc>
        <w:tc>
          <w:tcPr>
            <w:tcW w:w="3071" w:type="dxa"/>
          </w:tcPr>
          <w:p w:rsidR="00B11A4A" w:rsidRDefault="00B11A4A">
            <w:r>
              <w:t>Matrikel-Nr.</w:t>
            </w:r>
          </w:p>
        </w:tc>
      </w:tr>
      <w:tr w:rsidR="00B11A4A" w:rsidTr="00B11A4A">
        <w:tc>
          <w:tcPr>
            <w:tcW w:w="3070" w:type="dxa"/>
          </w:tcPr>
          <w:p w:rsidR="00B11A4A" w:rsidRDefault="00B11A4A">
            <w:r>
              <w:t xml:space="preserve">Axel </w:t>
            </w:r>
            <w:proofErr w:type="spellStart"/>
            <w:r>
              <w:t>Forstenhäusler</w:t>
            </w:r>
            <w:proofErr w:type="spellEnd"/>
          </w:p>
        </w:tc>
        <w:tc>
          <w:tcPr>
            <w:tcW w:w="3071" w:type="dxa"/>
          </w:tcPr>
          <w:p w:rsidR="00B11A4A" w:rsidRDefault="00B11A4A">
            <w:r>
              <w:t>af073</w:t>
            </w:r>
          </w:p>
        </w:tc>
        <w:tc>
          <w:tcPr>
            <w:tcW w:w="3071" w:type="dxa"/>
          </w:tcPr>
          <w:p w:rsidR="00B11A4A" w:rsidRDefault="004C61C4">
            <w:r>
              <w:t>31105</w:t>
            </w:r>
          </w:p>
        </w:tc>
      </w:tr>
      <w:tr w:rsidR="00B11A4A" w:rsidTr="00B11A4A">
        <w:tc>
          <w:tcPr>
            <w:tcW w:w="3070" w:type="dxa"/>
          </w:tcPr>
          <w:p w:rsidR="00B11A4A" w:rsidRDefault="00B11A4A" w:rsidP="00227B45">
            <w:r>
              <w:t xml:space="preserve">Daniel </w:t>
            </w:r>
            <w:proofErr w:type="spellStart"/>
            <w:r>
              <w:t>Elsenhans</w:t>
            </w:r>
            <w:proofErr w:type="spellEnd"/>
          </w:p>
        </w:tc>
        <w:tc>
          <w:tcPr>
            <w:tcW w:w="3071" w:type="dxa"/>
          </w:tcPr>
          <w:p w:rsidR="00B11A4A" w:rsidRDefault="00B11A4A">
            <w:r>
              <w:t>de024</w:t>
            </w:r>
          </w:p>
        </w:tc>
        <w:tc>
          <w:tcPr>
            <w:tcW w:w="3071" w:type="dxa"/>
          </w:tcPr>
          <w:p w:rsidR="00B11A4A" w:rsidRDefault="004C61C4" w:rsidP="004C61C4">
            <w:r>
              <w:t>31098</w:t>
            </w:r>
          </w:p>
        </w:tc>
      </w:tr>
      <w:tr w:rsidR="00B11A4A" w:rsidTr="00B11A4A">
        <w:trPr>
          <w:trHeight w:val="288"/>
        </w:trPr>
        <w:tc>
          <w:tcPr>
            <w:tcW w:w="3070" w:type="dxa"/>
          </w:tcPr>
          <w:p w:rsidR="00B11A4A" w:rsidRDefault="00B11A4A" w:rsidP="00227B45">
            <w:r>
              <w:t>Samuel Hack</w:t>
            </w:r>
          </w:p>
        </w:tc>
        <w:tc>
          <w:tcPr>
            <w:tcW w:w="3071" w:type="dxa"/>
          </w:tcPr>
          <w:p w:rsidR="00B11A4A" w:rsidRDefault="00B11A4A">
            <w:r>
              <w:t>sh245</w:t>
            </w:r>
          </w:p>
        </w:tc>
        <w:tc>
          <w:tcPr>
            <w:tcW w:w="3071" w:type="dxa"/>
          </w:tcPr>
          <w:p w:rsidR="00B11A4A" w:rsidRDefault="004C61C4">
            <w:r>
              <w:t>31783</w:t>
            </w:r>
          </w:p>
        </w:tc>
      </w:tr>
      <w:tr w:rsidR="00B11A4A" w:rsidTr="00B11A4A">
        <w:tc>
          <w:tcPr>
            <w:tcW w:w="3070" w:type="dxa"/>
          </w:tcPr>
          <w:p w:rsidR="00B11A4A" w:rsidRDefault="00B11A4A" w:rsidP="00227B45">
            <w:proofErr w:type="spellStart"/>
            <w:r>
              <w:t>Vicenco</w:t>
            </w:r>
            <w:proofErr w:type="spellEnd"/>
            <w:r>
              <w:t xml:space="preserve"> Piccolo</w:t>
            </w:r>
          </w:p>
        </w:tc>
        <w:tc>
          <w:tcPr>
            <w:tcW w:w="3071" w:type="dxa"/>
          </w:tcPr>
          <w:p w:rsidR="00B11A4A" w:rsidRDefault="00BC04D7">
            <w:r>
              <w:t>v</w:t>
            </w:r>
            <w:r w:rsidR="00B11A4A">
              <w:t>p</w:t>
            </w:r>
            <w:r w:rsidR="00033A64">
              <w:t>0</w:t>
            </w:r>
            <w:r w:rsidR="00B11A4A">
              <w:t>19</w:t>
            </w:r>
          </w:p>
        </w:tc>
        <w:tc>
          <w:tcPr>
            <w:tcW w:w="3071" w:type="dxa"/>
          </w:tcPr>
          <w:p w:rsidR="00B11A4A" w:rsidRDefault="003F497A">
            <w:r>
              <w:t>311</w:t>
            </w:r>
            <w:r w:rsidR="004C61C4">
              <w:t>09</w:t>
            </w:r>
          </w:p>
        </w:tc>
      </w:tr>
    </w:tbl>
    <w:p w:rsidR="00B11A4A" w:rsidRDefault="00B11A4A"/>
    <w:p w:rsidR="00227B45" w:rsidRDefault="00227B45">
      <w:r>
        <w:br w:type="page"/>
      </w:r>
    </w:p>
    <w:p w:rsidR="00227B45" w:rsidRDefault="00227B45" w:rsidP="00A31F82">
      <w:pPr>
        <w:pStyle w:val="berschrift2"/>
      </w:pPr>
      <w:r>
        <w:t>Abstract</w:t>
      </w:r>
    </w:p>
    <w:p w:rsidR="00227B45" w:rsidRDefault="00227B45" w:rsidP="00227B45">
      <w:r>
        <w:t>Unser Projekt umfasst eine Turnierverwal</w:t>
      </w:r>
      <w:r w:rsidR="001D7A05">
        <w:t>tung mit bis zu 32 Mannschaften. Diese können in zwei Verschiedenen Turnier-Modi gegeneinander antreten. De</w:t>
      </w:r>
      <w:r w:rsidR="0045768F">
        <w:t>r</w:t>
      </w:r>
      <w:r w:rsidR="001D7A05">
        <w:t xml:space="preserve"> eine Modus ist ein sogenanntes KO-Turnier, bei dem der Sieger in die nächste Runde gelangt. Der andere Modus ist ein Gruppenturnier, bei dem die Mannschaften für die Vorrunde in Gruppen eingeteilt werden und die Spiele gegeneinander austragen</w:t>
      </w:r>
      <w:r w:rsidR="00A70BF7">
        <w:t xml:space="preserve"> könne</w:t>
      </w:r>
      <w:r w:rsidR="003454EA">
        <w:t>n</w:t>
      </w:r>
      <w:r w:rsidR="001D7A05">
        <w:t xml:space="preserve">. Anschließend treten die </w:t>
      </w:r>
      <w:r w:rsidR="00A70BF7">
        <w:t>Gruppenbesten</w:t>
      </w:r>
      <w:r w:rsidR="001D7A05">
        <w:t xml:space="preserve"> in einem KO-Modus gegeneinander an.</w:t>
      </w:r>
    </w:p>
    <w:p w:rsidR="00227B45" w:rsidRDefault="00227B45" w:rsidP="00A31F82">
      <w:pPr>
        <w:pStyle w:val="berschrift2"/>
      </w:pPr>
      <w:r>
        <w:t>Startklasse</w:t>
      </w:r>
    </w:p>
    <w:p w:rsidR="00872C75" w:rsidRDefault="00872C75" w:rsidP="00227B45">
      <w:r>
        <w:t xml:space="preserve">Die Startklasse befindet sich in </w:t>
      </w:r>
      <w:proofErr w:type="spellStart"/>
      <w:r w:rsidRPr="001F5A74">
        <w:rPr>
          <w:i/>
        </w:rPr>
        <w:t>main</w:t>
      </w:r>
      <w:proofErr w:type="spellEnd"/>
      <w:r w:rsidRPr="001F5A74">
        <w:rPr>
          <w:i/>
        </w:rPr>
        <w:t>/Main.java</w:t>
      </w:r>
    </w:p>
    <w:p w:rsidR="002238F2" w:rsidRDefault="002238F2" w:rsidP="00A31F82">
      <w:pPr>
        <w:pStyle w:val="berschrift2"/>
      </w:pPr>
      <w:r>
        <w:t>Besonderheiten</w:t>
      </w:r>
    </w:p>
    <w:p w:rsidR="002238F2" w:rsidRDefault="002238F2" w:rsidP="00227B45">
      <w:r>
        <w:t>Läuft.</w:t>
      </w:r>
    </w:p>
    <w:p w:rsidR="00907EBD" w:rsidRDefault="00907EBD" w:rsidP="00907EBD">
      <w:pPr>
        <w:pStyle w:val="Listenabsatz"/>
        <w:numPr>
          <w:ilvl w:val="0"/>
          <w:numId w:val="1"/>
        </w:numPr>
      </w:pPr>
      <w:r>
        <w:t>Turnierbaum</w:t>
      </w:r>
    </w:p>
    <w:p w:rsidR="00907EBD" w:rsidRDefault="00907EBD" w:rsidP="00227B45"/>
    <w:p w:rsidR="000F5575" w:rsidRDefault="000F5575" w:rsidP="000F5575">
      <w:pPr>
        <w:pStyle w:val="Listenabsatz"/>
      </w:pPr>
    </w:p>
    <w:p w:rsidR="002238F2" w:rsidRDefault="002238F2">
      <w:r>
        <w:br w:type="page"/>
      </w:r>
    </w:p>
    <w:p w:rsidR="002238F2" w:rsidRDefault="002238F2" w:rsidP="00227B45">
      <w:r>
        <w:t>UML</w:t>
      </w:r>
    </w:p>
    <w:p w:rsidR="002238F2" w:rsidRDefault="002238F2">
      <w:r>
        <w:br w:type="page"/>
      </w:r>
    </w:p>
    <w:p w:rsidR="002238F2" w:rsidRDefault="002238F2" w:rsidP="00751F2C">
      <w:pPr>
        <w:pStyle w:val="berschrift2"/>
      </w:pPr>
      <w:r>
        <w:t>Erweitere Funktionalitäten</w:t>
      </w:r>
    </w:p>
    <w:p w:rsidR="00E429D9" w:rsidRPr="00E429D9" w:rsidRDefault="00293899" w:rsidP="00FF1349">
      <w:pPr>
        <w:pStyle w:val="berschrift3"/>
      </w:pPr>
      <w:r>
        <w:t>Package-Struktur</w:t>
      </w:r>
    </w:p>
    <w:p w:rsidR="00751F2C" w:rsidRDefault="00751F2C" w:rsidP="00227B45">
      <w:r>
        <w:t xml:space="preserve">Alle Klassen, die im Package </w:t>
      </w:r>
      <w:r w:rsidRPr="00787158">
        <w:rPr>
          <w:i/>
        </w:rPr>
        <w:t>GUI.*</w:t>
      </w:r>
      <w:r>
        <w:t xml:space="preserve"> liegen, sind für die grafische Darstellung der GUI zuständig. Alle anderen Funktionalitäte</w:t>
      </w:r>
      <w:r w:rsidR="00F3563C">
        <w:t xml:space="preserve">n sind von der GUI abgekapselt. Die Turnier-Klassen befinden sich in </w:t>
      </w:r>
      <w:r w:rsidR="00F3563C" w:rsidRPr="00F3563C">
        <w:rPr>
          <w:i/>
        </w:rPr>
        <w:t>backend.*.</w:t>
      </w:r>
    </w:p>
    <w:p w:rsidR="00E429D9" w:rsidRDefault="00E429D9" w:rsidP="004E6327">
      <w:pPr>
        <w:pStyle w:val="berschrift3"/>
      </w:pPr>
      <w:r>
        <w:t>Interfaces</w:t>
      </w:r>
    </w:p>
    <w:p w:rsidR="004B20B3" w:rsidRDefault="004B20B3" w:rsidP="00227B45">
      <w:r>
        <w:t>Für die Matches (</w:t>
      </w:r>
      <w:r w:rsidR="007E08B9">
        <w:t xml:space="preserve">einzelne </w:t>
      </w:r>
      <w:r>
        <w:t xml:space="preserve">Spiele, die ausgetragen werden) haben wir ein Interface </w:t>
      </w:r>
      <w:r w:rsidR="007E08B9">
        <w:t xml:space="preserve">namens </w:t>
      </w:r>
      <w:proofErr w:type="spellStart"/>
      <w:r w:rsidR="007E08B9">
        <w:t>IMatch</w:t>
      </w:r>
      <w:proofErr w:type="spellEnd"/>
      <w:r w:rsidR="00E16FFE">
        <w:t xml:space="preserve"> </w:t>
      </w:r>
      <w:r w:rsidR="007E08B9">
        <w:t>(</w:t>
      </w:r>
      <w:proofErr w:type="spellStart"/>
      <w:r w:rsidR="007E08B9" w:rsidRPr="007E08B9">
        <w:rPr>
          <w:i/>
        </w:rPr>
        <w:t>backend.interfaces</w:t>
      </w:r>
      <w:proofErr w:type="spellEnd"/>
      <w:r w:rsidR="007E08B9" w:rsidRPr="007E08B9">
        <w:rPr>
          <w:i/>
        </w:rPr>
        <w:t>/IMatch.java</w:t>
      </w:r>
      <w:r w:rsidR="007E08B9">
        <w:t xml:space="preserve">) </w:t>
      </w:r>
      <w:r w:rsidR="00E003AC">
        <w:t>erstellt</w:t>
      </w:r>
      <w:r>
        <w:t>, das den Zugriff auf diese gewährleistet. Alle Unterklassen von Match greifen auf das Interface zu.</w:t>
      </w:r>
    </w:p>
    <w:p w:rsidR="00E429D9" w:rsidRDefault="00E429D9" w:rsidP="004E6327">
      <w:pPr>
        <w:pStyle w:val="berschrift3"/>
      </w:pPr>
      <w:r>
        <w:t>Factory</w:t>
      </w:r>
    </w:p>
    <w:p w:rsidR="00E429D9" w:rsidRDefault="00E16FFE" w:rsidP="00227B45">
      <w:r>
        <w:t xml:space="preserve">Zusätzlich haben wir </w:t>
      </w:r>
      <w:proofErr w:type="gramStart"/>
      <w:r>
        <w:t>eine</w:t>
      </w:r>
      <w:proofErr w:type="gramEnd"/>
      <w:r>
        <w:t xml:space="preserve"> Factory-Design-Pattern implementiert</w:t>
      </w:r>
      <w:r w:rsidR="001F375F">
        <w:t xml:space="preserve"> (</w:t>
      </w:r>
      <w:proofErr w:type="spellStart"/>
      <w:r w:rsidR="001F375F" w:rsidRPr="001F375F">
        <w:rPr>
          <w:i/>
        </w:rPr>
        <w:t>backend.turnier</w:t>
      </w:r>
      <w:proofErr w:type="spellEnd"/>
      <w:r w:rsidR="001F375F" w:rsidRPr="001F375F">
        <w:rPr>
          <w:i/>
        </w:rPr>
        <w:t>/MatchFactory.java</w:t>
      </w:r>
      <w:r w:rsidR="001F375F">
        <w:t>)</w:t>
      </w:r>
      <w:r>
        <w:t xml:space="preserve">. Diese gibt ein Objekt zurück, welches das Interface </w:t>
      </w:r>
      <w:proofErr w:type="spellStart"/>
      <w:r>
        <w:t>IMatch</w:t>
      </w:r>
      <w:proofErr w:type="spellEnd"/>
      <w:r>
        <w:t xml:space="preserve"> implementiert hat. Die </w:t>
      </w:r>
      <w:proofErr w:type="spellStart"/>
      <w:r>
        <w:t>build</w:t>
      </w:r>
      <w:proofErr w:type="spellEnd"/>
      <w:r>
        <w:t>-Methode ist überladen, so dass die Factory durch verschiedene Parameter entscheidet, welchen Match-Typ sie erstellt (Matc</w:t>
      </w:r>
      <w:r w:rsidR="00E04331">
        <w:t xml:space="preserve">h, </w:t>
      </w:r>
      <w:proofErr w:type="spellStart"/>
      <w:r w:rsidR="00E04331">
        <w:t>FolgeMatch</w:t>
      </w:r>
      <w:proofErr w:type="spellEnd"/>
      <w:r w:rsidR="00E04331">
        <w:t xml:space="preserve"> oder </w:t>
      </w:r>
      <w:proofErr w:type="spellStart"/>
      <w:r w:rsidR="00E04331">
        <w:t>FinalMatch</w:t>
      </w:r>
      <w:proofErr w:type="spellEnd"/>
      <w:r w:rsidR="00E04331">
        <w:t>).</w:t>
      </w:r>
    </w:p>
    <w:p w:rsidR="00FF1349" w:rsidRDefault="00FF1349" w:rsidP="00F3563C">
      <w:pPr>
        <w:pStyle w:val="berschrift2"/>
      </w:pPr>
      <w:r>
        <w:t>Vererbung</w:t>
      </w:r>
    </w:p>
    <w:p w:rsidR="00F3563C" w:rsidRDefault="00F3563C" w:rsidP="00F3563C">
      <w:r>
        <w:t xml:space="preserve">Für die Vererbung haben wir eine Klasse Match (im Package </w:t>
      </w:r>
      <w:proofErr w:type="spellStart"/>
      <w:r>
        <w:t>backend.turnier</w:t>
      </w:r>
      <w:proofErr w:type="spellEnd"/>
      <w:r>
        <w:t xml:space="preserve">), von der die Klassen </w:t>
      </w:r>
      <w:proofErr w:type="spellStart"/>
      <w:r>
        <w:t>FolgeMatch</w:t>
      </w:r>
      <w:proofErr w:type="spellEnd"/>
      <w:r>
        <w:t xml:space="preserve"> und </w:t>
      </w:r>
      <w:proofErr w:type="spellStart"/>
      <w:r>
        <w:t>FinalMatch</w:t>
      </w:r>
      <w:proofErr w:type="spellEnd"/>
      <w:r>
        <w:t xml:space="preserve"> abgeleitet sind. </w:t>
      </w:r>
      <w:proofErr w:type="spellStart"/>
      <w:r>
        <w:t>FolgeMatches</w:t>
      </w:r>
      <w:proofErr w:type="spellEnd"/>
      <w:r>
        <w:t xml:space="preserve"> haben jeweils zwei Turniere, die vorausgehen. Das </w:t>
      </w:r>
      <w:proofErr w:type="spellStart"/>
      <w:r>
        <w:t>FinalMatch</w:t>
      </w:r>
      <w:proofErr w:type="spellEnd"/>
      <w:r>
        <w:t xml:space="preserve"> stellt das letzte Match des Turnieres dar.</w:t>
      </w:r>
    </w:p>
    <w:p w:rsidR="00907EBD" w:rsidRDefault="00907EBD" w:rsidP="00F3563C">
      <w:pPr>
        <w:pStyle w:val="berschrift2"/>
      </w:pPr>
      <w:proofErr w:type="spellStart"/>
      <w:r>
        <w:t>Exceptions</w:t>
      </w:r>
      <w:proofErr w:type="spellEnd"/>
    </w:p>
    <w:p w:rsidR="00F3563C" w:rsidRPr="00F3563C" w:rsidRDefault="00F3563C" w:rsidP="00F3563C">
      <w:r>
        <w:t xml:space="preserve">Wir haben zwei eigene </w:t>
      </w:r>
      <w:proofErr w:type="spellStart"/>
      <w:r>
        <w:t>Exception</w:t>
      </w:r>
      <w:proofErr w:type="spellEnd"/>
      <w:r>
        <w:t xml:space="preserve">-Klassen erstellt (im Package </w:t>
      </w:r>
      <w:proofErr w:type="spellStart"/>
      <w:r w:rsidRPr="00F3563C">
        <w:rPr>
          <w:i/>
        </w:rPr>
        <w:t>backend.exception</w:t>
      </w:r>
      <w:proofErr w:type="spellEnd"/>
      <w:r>
        <w:t xml:space="preserve">). Die </w:t>
      </w:r>
      <w:proofErr w:type="spellStart"/>
      <w:r w:rsidRPr="00F3563C">
        <w:rPr>
          <w:i/>
        </w:rPr>
        <w:t>GameNotFinishedException</w:t>
      </w:r>
      <w:proofErr w:type="spellEnd"/>
      <w:r>
        <w:t xml:space="preserve"> wird aufgerufen, wenn ein Ergebnis des Matches abgefragt wird, aber das Turnier noch nicht beendet wurde. Die </w:t>
      </w:r>
      <w:proofErr w:type="spellStart"/>
      <w:r w:rsidRPr="00F3563C">
        <w:rPr>
          <w:i/>
        </w:rPr>
        <w:t>GameUntentschiedenException</w:t>
      </w:r>
      <w:proofErr w:type="spellEnd"/>
      <w:r>
        <w:t xml:space="preserve"> wird aufgerufen, wenn bei einer KO-Runde kein eindeutiger Sieger feststeht. Die </w:t>
      </w:r>
      <w:proofErr w:type="spellStart"/>
      <w:r>
        <w:t>Exceptions</w:t>
      </w:r>
      <w:proofErr w:type="spellEnd"/>
      <w:r>
        <w:t xml:space="preserve"> sollten nicht auftreten, allerdings kann es bei Tests passieren, wenn manuell Daten erstellt werden und müssen daher behandelt werden.</w:t>
      </w:r>
    </w:p>
    <w:p w:rsidR="00907EBD" w:rsidRDefault="00907EBD" w:rsidP="00F3563C">
      <w:pPr>
        <w:pStyle w:val="berschrift2"/>
      </w:pPr>
      <w:r>
        <w:t>Tests</w:t>
      </w:r>
    </w:p>
    <w:p w:rsidR="00E9190D" w:rsidRDefault="00F3563C" w:rsidP="00E9190D">
      <w:r>
        <w:t xml:space="preserve">Die Testklasse befindet sich unter </w:t>
      </w:r>
      <w:proofErr w:type="spellStart"/>
      <w:r w:rsidRPr="00F3563C">
        <w:rPr>
          <w:i/>
        </w:rPr>
        <w:t>src</w:t>
      </w:r>
      <w:proofErr w:type="spellEnd"/>
      <w:r w:rsidRPr="00F3563C">
        <w:rPr>
          <w:i/>
        </w:rPr>
        <w:t>/</w:t>
      </w:r>
      <w:proofErr w:type="spellStart"/>
      <w:r w:rsidRPr="00F3563C">
        <w:rPr>
          <w:i/>
        </w:rPr>
        <w:t>test</w:t>
      </w:r>
      <w:proofErr w:type="spellEnd"/>
      <w:r w:rsidRPr="00F3563C">
        <w:rPr>
          <w:i/>
        </w:rPr>
        <w:t>/</w:t>
      </w:r>
      <w:proofErr w:type="spellStart"/>
      <w:r>
        <w:rPr>
          <w:i/>
        </w:rPr>
        <w:t>java</w:t>
      </w:r>
      <w:proofErr w:type="spellEnd"/>
      <w:r>
        <w:rPr>
          <w:i/>
        </w:rPr>
        <w:t>/AppTest.java</w:t>
      </w:r>
      <w:r w:rsidR="00E9190D">
        <w:t>. und beinhaltet folgende Tests:</w:t>
      </w:r>
    </w:p>
    <w:p w:rsidR="00E9190D" w:rsidRDefault="00E9190D" w:rsidP="00E9190D">
      <w:pPr>
        <w:pStyle w:val="Listenabsatz"/>
        <w:numPr>
          <w:ilvl w:val="0"/>
          <w:numId w:val="2"/>
        </w:numPr>
      </w:pPr>
      <w:proofErr w:type="spellStart"/>
      <w:r>
        <w:t>gesamteKlasseMatch</w:t>
      </w:r>
      <w:proofErr w:type="spellEnd"/>
    </w:p>
    <w:p w:rsidR="00E9190D" w:rsidRDefault="00E9190D" w:rsidP="00E9190D">
      <w:pPr>
        <w:pStyle w:val="Listenabsatz"/>
        <w:numPr>
          <w:ilvl w:val="0"/>
          <w:numId w:val="2"/>
        </w:numPr>
      </w:pPr>
      <w:proofErr w:type="spellStart"/>
      <w:r>
        <w:t>incrementTore</w:t>
      </w:r>
      <w:proofErr w:type="spellEnd"/>
    </w:p>
    <w:p w:rsidR="00E9190D" w:rsidRDefault="00E9190D" w:rsidP="00E9190D">
      <w:pPr>
        <w:pStyle w:val="Listenabsatz"/>
        <w:numPr>
          <w:ilvl w:val="0"/>
          <w:numId w:val="2"/>
        </w:numPr>
      </w:pPr>
      <w:proofErr w:type="spellStart"/>
      <w:r>
        <w:t>testeGruppenArrayList</w:t>
      </w:r>
      <w:proofErr w:type="spellEnd"/>
    </w:p>
    <w:p w:rsidR="00E9190D" w:rsidRDefault="00E9190D" w:rsidP="00E9190D">
      <w:pPr>
        <w:pStyle w:val="Listenabsatz"/>
        <w:numPr>
          <w:ilvl w:val="0"/>
          <w:numId w:val="2"/>
        </w:numPr>
      </w:pPr>
      <w:proofErr w:type="spellStart"/>
      <w:r>
        <w:t>testeGruppenSieger</w:t>
      </w:r>
      <w:proofErr w:type="spellEnd"/>
    </w:p>
    <w:p w:rsidR="00E9190D" w:rsidRDefault="00E9190D" w:rsidP="00E9190D">
      <w:pPr>
        <w:pStyle w:val="Listenabsatz"/>
        <w:numPr>
          <w:ilvl w:val="0"/>
          <w:numId w:val="2"/>
        </w:numPr>
      </w:pPr>
      <w:r>
        <w:t>testeMatchSiegerM1</w:t>
      </w:r>
    </w:p>
    <w:p w:rsidR="00E9190D" w:rsidRDefault="00E9190D" w:rsidP="00E9190D">
      <w:pPr>
        <w:pStyle w:val="Listenabsatz"/>
        <w:numPr>
          <w:ilvl w:val="0"/>
          <w:numId w:val="2"/>
        </w:numPr>
      </w:pPr>
      <w:r>
        <w:t>testeMatchSiegerM2</w:t>
      </w:r>
    </w:p>
    <w:p w:rsidR="00E9190D" w:rsidRDefault="00E9190D" w:rsidP="00E9190D">
      <w:pPr>
        <w:pStyle w:val="Listenabsatz"/>
        <w:numPr>
          <w:ilvl w:val="0"/>
          <w:numId w:val="2"/>
        </w:numPr>
      </w:pPr>
      <w:proofErr w:type="spellStart"/>
      <w:r>
        <w:t>testeMatchUnentschieden</w:t>
      </w:r>
      <w:proofErr w:type="spellEnd"/>
    </w:p>
    <w:p w:rsidR="00E9190D" w:rsidRDefault="00E9190D" w:rsidP="00E9190D">
      <w:pPr>
        <w:pStyle w:val="Listenabsatz"/>
        <w:numPr>
          <w:ilvl w:val="0"/>
          <w:numId w:val="2"/>
        </w:numPr>
      </w:pPr>
      <w:proofErr w:type="spellStart"/>
      <w:r>
        <w:t>testeMatchUnentschiedenKO</w:t>
      </w:r>
      <w:proofErr w:type="spellEnd"/>
    </w:p>
    <w:p w:rsidR="00907EBD" w:rsidRDefault="00907EBD" w:rsidP="00E9190D">
      <w:proofErr w:type="spellStart"/>
      <w:r>
        <w:t>Logging</w:t>
      </w:r>
      <w:proofErr w:type="spellEnd"/>
    </w:p>
    <w:p w:rsidR="00F3563C" w:rsidRDefault="00F3563C" w:rsidP="00F3563C"/>
    <w:p w:rsidR="00F3563C" w:rsidRPr="00F3563C" w:rsidRDefault="00F3563C" w:rsidP="00F3563C"/>
    <w:p w:rsidR="00907EBD" w:rsidRDefault="00907EBD" w:rsidP="00907EBD">
      <w:pPr>
        <w:pStyle w:val="Listenabsatz"/>
        <w:numPr>
          <w:ilvl w:val="0"/>
          <w:numId w:val="1"/>
        </w:numPr>
      </w:pPr>
      <w:r>
        <w:t>Streams</w:t>
      </w:r>
    </w:p>
    <w:p w:rsidR="00907EBD" w:rsidRDefault="00907EBD" w:rsidP="00907EBD">
      <w:pPr>
        <w:pStyle w:val="Listenabsatz"/>
        <w:numPr>
          <w:ilvl w:val="0"/>
          <w:numId w:val="1"/>
        </w:numPr>
      </w:pPr>
      <w:r>
        <w:t>Threads</w:t>
      </w:r>
    </w:p>
    <w:p w:rsidR="00E12F67" w:rsidRDefault="00E12F67" w:rsidP="00907EBD">
      <w:pPr>
        <w:pStyle w:val="Listenabsatz"/>
        <w:numPr>
          <w:ilvl w:val="0"/>
          <w:numId w:val="1"/>
        </w:numPr>
      </w:pPr>
      <w:r>
        <w:t>Lambda-Notation</w:t>
      </w:r>
    </w:p>
    <w:p w:rsidR="0032525F" w:rsidRDefault="0032525F" w:rsidP="00907EBD">
      <w:pPr>
        <w:pStyle w:val="Listenabsatz"/>
        <w:numPr>
          <w:ilvl w:val="0"/>
          <w:numId w:val="1"/>
        </w:numPr>
      </w:pPr>
      <w:r>
        <w:t>GUI</w:t>
      </w:r>
    </w:p>
    <w:p w:rsidR="0032525F" w:rsidRDefault="0032525F" w:rsidP="00907EBD">
      <w:pPr>
        <w:pStyle w:val="Listenabsatz"/>
        <w:numPr>
          <w:ilvl w:val="0"/>
          <w:numId w:val="1"/>
        </w:numPr>
      </w:pPr>
    </w:p>
    <w:p w:rsidR="00E04331" w:rsidRPr="00227B45" w:rsidRDefault="00E04331" w:rsidP="00227B45"/>
    <w:sectPr w:rsidR="00E04331" w:rsidRPr="00227B4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68C8" w:rsidRDefault="00E768C8" w:rsidP="0045768F">
      <w:pPr>
        <w:spacing w:after="0" w:line="240" w:lineRule="auto"/>
      </w:pPr>
      <w:r>
        <w:separator/>
      </w:r>
    </w:p>
  </w:endnote>
  <w:endnote w:type="continuationSeparator" w:id="0">
    <w:p w:rsidR="00E768C8" w:rsidRDefault="00E768C8" w:rsidP="004576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68C8" w:rsidRDefault="00E768C8" w:rsidP="0045768F">
      <w:pPr>
        <w:spacing w:after="0" w:line="240" w:lineRule="auto"/>
      </w:pPr>
      <w:r>
        <w:separator/>
      </w:r>
    </w:p>
  </w:footnote>
  <w:footnote w:type="continuationSeparator" w:id="0">
    <w:p w:rsidR="00E768C8" w:rsidRDefault="00E768C8" w:rsidP="0045768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20253"/>
    <w:multiLevelType w:val="hybridMultilevel"/>
    <w:tmpl w:val="CDEC7AF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nsid w:val="38026E67"/>
    <w:multiLevelType w:val="hybridMultilevel"/>
    <w:tmpl w:val="61D46F72"/>
    <w:lvl w:ilvl="0" w:tplc="135C37F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A4A"/>
    <w:rsid w:val="00033A64"/>
    <w:rsid w:val="000F5575"/>
    <w:rsid w:val="001D7A05"/>
    <w:rsid w:val="001F375F"/>
    <w:rsid w:val="001F5A74"/>
    <w:rsid w:val="002238F2"/>
    <w:rsid w:val="00227B45"/>
    <w:rsid w:val="00285660"/>
    <w:rsid w:val="00293899"/>
    <w:rsid w:val="0032525F"/>
    <w:rsid w:val="003454EA"/>
    <w:rsid w:val="003F497A"/>
    <w:rsid w:val="0045768F"/>
    <w:rsid w:val="004B20B3"/>
    <w:rsid w:val="004C61C4"/>
    <w:rsid w:val="004D5367"/>
    <w:rsid w:val="004E6327"/>
    <w:rsid w:val="005C335E"/>
    <w:rsid w:val="005D5051"/>
    <w:rsid w:val="00751F2C"/>
    <w:rsid w:val="00787158"/>
    <w:rsid w:val="007E08B9"/>
    <w:rsid w:val="00872C75"/>
    <w:rsid w:val="008F0540"/>
    <w:rsid w:val="00907EBD"/>
    <w:rsid w:val="009220EE"/>
    <w:rsid w:val="00980845"/>
    <w:rsid w:val="00A31F82"/>
    <w:rsid w:val="00A70BF7"/>
    <w:rsid w:val="00A9184E"/>
    <w:rsid w:val="00B11A4A"/>
    <w:rsid w:val="00BC04D7"/>
    <w:rsid w:val="00E003AC"/>
    <w:rsid w:val="00E04331"/>
    <w:rsid w:val="00E12F67"/>
    <w:rsid w:val="00E16FFE"/>
    <w:rsid w:val="00E30721"/>
    <w:rsid w:val="00E429D9"/>
    <w:rsid w:val="00E768C8"/>
    <w:rsid w:val="00E81F9C"/>
    <w:rsid w:val="00E9190D"/>
    <w:rsid w:val="00F3563C"/>
    <w:rsid w:val="00FF134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31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F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F13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11A4A"/>
    <w:rPr>
      <w:color w:val="0000FF"/>
      <w:u w:val="single"/>
    </w:rPr>
  </w:style>
  <w:style w:type="paragraph" w:styleId="KeinLeerraum">
    <w:name w:val="No Spacing"/>
    <w:uiPriority w:val="1"/>
    <w:qFormat/>
    <w:rsid w:val="00B11A4A"/>
    <w:pPr>
      <w:spacing w:after="0" w:line="240" w:lineRule="auto"/>
    </w:pPr>
  </w:style>
  <w:style w:type="table" w:styleId="Tabellenraster">
    <w:name w:val="Table Grid"/>
    <w:basedOn w:val="NormaleTabelle"/>
    <w:uiPriority w:val="59"/>
    <w:rsid w:val="00B1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31F8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1F82"/>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4576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768F"/>
  </w:style>
  <w:style w:type="paragraph" w:styleId="Fuzeile">
    <w:name w:val="footer"/>
    <w:basedOn w:val="Standard"/>
    <w:link w:val="FuzeileZchn"/>
    <w:uiPriority w:val="99"/>
    <w:unhideWhenUsed/>
    <w:rsid w:val="004576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768F"/>
  </w:style>
  <w:style w:type="paragraph" w:styleId="Listenabsatz">
    <w:name w:val="List Paragraph"/>
    <w:basedOn w:val="Standard"/>
    <w:uiPriority w:val="34"/>
    <w:qFormat/>
    <w:rsid w:val="004D5367"/>
    <w:pPr>
      <w:ind w:left="720"/>
      <w:contextualSpacing/>
    </w:pPr>
  </w:style>
  <w:style w:type="character" w:customStyle="1" w:styleId="berschrift3Zchn">
    <w:name w:val="Überschrift 3 Zchn"/>
    <w:basedOn w:val="Absatz-Standardschriftart"/>
    <w:link w:val="berschrift3"/>
    <w:uiPriority w:val="9"/>
    <w:rsid w:val="00FF1349"/>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31F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31F8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F134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11A4A"/>
    <w:rPr>
      <w:color w:val="0000FF"/>
      <w:u w:val="single"/>
    </w:rPr>
  </w:style>
  <w:style w:type="paragraph" w:styleId="KeinLeerraum">
    <w:name w:val="No Spacing"/>
    <w:uiPriority w:val="1"/>
    <w:qFormat/>
    <w:rsid w:val="00B11A4A"/>
    <w:pPr>
      <w:spacing w:after="0" w:line="240" w:lineRule="auto"/>
    </w:pPr>
  </w:style>
  <w:style w:type="table" w:styleId="Tabellenraster">
    <w:name w:val="Table Grid"/>
    <w:basedOn w:val="NormaleTabelle"/>
    <w:uiPriority w:val="59"/>
    <w:rsid w:val="00B11A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A31F82"/>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31F82"/>
    <w:rPr>
      <w:rFonts w:asciiTheme="majorHAnsi" w:eastAsiaTheme="majorEastAsia" w:hAnsiTheme="majorHAnsi" w:cstheme="majorBidi"/>
      <w:b/>
      <w:bCs/>
      <w:color w:val="4F81BD" w:themeColor="accent1"/>
      <w:sz w:val="26"/>
      <w:szCs w:val="26"/>
    </w:rPr>
  </w:style>
  <w:style w:type="paragraph" w:styleId="Kopfzeile">
    <w:name w:val="header"/>
    <w:basedOn w:val="Standard"/>
    <w:link w:val="KopfzeileZchn"/>
    <w:uiPriority w:val="99"/>
    <w:unhideWhenUsed/>
    <w:rsid w:val="004576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5768F"/>
  </w:style>
  <w:style w:type="paragraph" w:styleId="Fuzeile">
    <w:name w:val="footer"/>
    <w:basedOn w:val="Standard"/>
    <w:link w:val="FuzeileZchn"/>
    <w:uiPriority w:val="99"/>
    <w:unhideWhenUsed/>
    <w:rsid w:val="004576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5768F"/>
  </w:style>
  <w:style w:type="paragraph" w:styleId="Listenabsatz">
    <w:name w:val="List Paragraph"/>
    <w:basedOn w:val="Standard"/>
    <w:uiPriority w:val="34"/>
    <w:qFormat/>
    <w:rsid w:val="004D5367"/>
    <w:pPr>
      <w:ind w:left="720"/>
      <w:contextualSpacing/>
    </w:pPr>
  </w:style>
  <w:style w:type="character" w:customStyle="1" w:styleId="berschrift3Zchn">
    <w:name w:val="Überschrift 3 Zchn"/>
    <w:basedOn w:val="Absatz-Standardschriftart"/>
    <w:link w:val="berschrift3"/>
    <w:uiPriority w:val="9"/>
    <w:rsid w:val="00FF1349"/>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775865">
      <w:bodyDiv w:val="1"/>
      <w:marLeft w:val="0"/>
      <w:marRight w:val="0"/>
      <w:marTop w:val="0"/>
      <w:marBottom w:val="0"/>
      <w:divBdr>
        <w:top w:val="none" w:sz="0" w:space="0" w:color="auto"/>
        <w:left w:val="none" w:sz="0" w:space="0" w:color="auto"/>
        <w:bottom w:val="none" w:sz="0" w:space="0" w:color="auto"/>
        <w:right w:val="none" w:sz="0" w:space="0" w:color="auto"/>
      </w:divBdr>
      <w:divsChild>
        <w:div w:id="6534882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rsion.mi.hdm-stuttgart.de/git/SE2Turnierverwaltun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CE2C2A87.dotm</Template>
  <TotalTime>0</TotalTime>
  <Pages>1</Pages>
  <Words>388</Words>
  <Characters>2449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Elsenhans</dc:creator>
  <cp:lastModifiedBy>Daniel Elsenhans</cp:lastModifiedBy>
  <cp:revision>38</cp:revision>
  <dcterms:created xsi:type="dcterms:W3CDTF">2016-06-28T06:25:00Z</dcterms:created>
  <dcterms:modified xsi:type="dcterms:W3CDTF">2016-06-28T07:42:00Z</dcterms:modified>
</cp:coreProperties>
</file>